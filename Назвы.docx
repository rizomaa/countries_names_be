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Аб'яднаныя Ара́бскія Эміраты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Азербайджан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Албанія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Алжыр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Аман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Амерыканскае Самоа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Ангілья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Ангола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Андора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Антарктыка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Антыгуа і Барбуда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Аргенцiна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Аременія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Арктычны ак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Аруба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Астравы Ашмор і Карцье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Астравы Гларыёса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Астравы Каралавага мора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Астравы Лайн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 xml:space="preserve">Астравы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П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ткэрн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Астравы Святой Алены, Ушэсця і Трыстан-да-Кунья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Атлантычны ак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Атол Джонстан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Аўстралія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Аўстрыя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Афганістан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Багамы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Балгарыя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Балтыйскае мора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Бал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Бангладэш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Барбадос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Барнеа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Басас да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ндыя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Батсвана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Бахрэйн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Беларусь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Беліз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Бельг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Бен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Бермуды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Боснія і Герцагавіна</w:t>
      </w:r>
      <w:r>
        <w:fldChar w:fldCharType="begin"/>
      </w:r>
      <w:r>
        <w:instrText> HYPERLINK "https://be.wikipedia.org/wiki/Боснія_і_Герцагавіна" \l "cite_note-1"</w:instrText>
      </w:r>
      <w:r>
        <w:fldChar w:fldCharType="separate"/>
      </w:r>
      <w:r>
        <w:rPr>
          <w:rStyle w:val="Style12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[</w:t>
      </w:r>
      <w:r>
        <w:fldChar w:fldCharType="end"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Браз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Бруней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Брытанск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 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рг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нск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 астравы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Буркіна-Фасо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Буру́ндзі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Бутан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В'етнам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Вануату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Венгрыя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Венесуэла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Віргінскія астравы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Востраў Бувэ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Востраў Бэйкер</w:t>
      </w:r>
    </w:p>
    <w:p>
      <w:pPr>
        <w:pStyle w:val="3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Востраў Джарвіс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Востраў Еўропа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Востраў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Кліпертон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Востраў Кука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Востраў Мэн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Востраў Норфалк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Востраў Раства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Востраў Уэйк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Востраў Херд і Астравы Мак-Доналд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Востраў Хоўленд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Востра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ў Хуан дэ Нова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Вялікабрытанія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Габон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Гамб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Гана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Гандурас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Ганконг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Гаяна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ц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Гвадэлупа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Гватэмала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Гвінея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Гвінея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Гвінея-Бісау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Герман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Гернс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Груз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Грэнада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Грэнландыя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Грэцыя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Гуам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Г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бралтар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Дам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Дам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канская рэспубл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Дан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Джыбуц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Джэрсі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Дэмакратычная Рэспу́бліка Конга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Ег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пет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Емен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Замб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Заходні бераг ракі Іардан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Заходняя Сахара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Зімбабвэ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ЗША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bookmarkStart w:id="0" w:name="__DdeLink__457_1716521159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І</w:t>
      </w:r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ардан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Ізраіль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І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нданэзiя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І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ндыйск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І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ндыя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І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рак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І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Ірландыя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І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сландыя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Іспанія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Італ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Каба-Вердэ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Казахстан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Кайманавы астравы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Какосавыя астравы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Калумб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Камбоджа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Камерун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Канада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Катар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Кен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Кергелен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Кірыбаці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Косава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Коста-Рыка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Кот-д'Івуар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Куба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Кувейт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Кыргызстан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Кюрасаа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тай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Лаос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Латв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Лесота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Ліберыя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Лівія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Ліхтэнштэйн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Люксембург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ван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тва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М'янма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Мадагаскар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Маёта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Мазамб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к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Макаа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Македон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Малав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i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Малайз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Малдова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Мальдывы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Мальта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Мал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i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Манака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Мангол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 xml:space="preserve">Мантсерат 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Мантэнэгра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Марока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Марцініка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Маршалавы астравы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Маўрытанія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Мекс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ка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Мікранезія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Мора Роса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дуэй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жземнае мора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Наваса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Намі́бія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Нарвегія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Науру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Непал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Нідэрланды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Нікарагуа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Ніуэ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Новая Зеландыя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Новая Каледонія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гер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герыя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Пакістан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Палау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Палесціна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Пальміра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Панама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Папуа — Новая Гвінея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Парагвай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Парасельскія астравы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Партугал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Паўднёвая Афрыка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Паўднёвая Джорджыя і Паўднёвыя Сандвічавы астравы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ў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днёвая Карэя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Паўднёвы акіян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ў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днёвы Судан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Паўночнае мора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Паўночная Карэя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Паўночныя Марыянскія астравы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Перу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Польшча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Пуэрта-Рыка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Расійская Федэрацыя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Руанда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Румын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Рыф Кі́нгмэн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Рэспубліка Конга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Рэюньён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Саламонавы Астравы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Самалі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Самоа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Сан-Марына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Сан-Тамэ і Прынсіпі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Саудаўская Аравія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Саюз Каморскіх Астравоў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Свазіленд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Сейшэльскія Астравы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Сектар Газа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Сен-Бартэльмі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Сен-Мартэн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Сен-П'ер і Мікелон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Сенегал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Сент-Вінсент і Грэнадзіны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Сент-Кітс і Невіс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Серб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Сінгапур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Сінт-Мартэн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Сірыя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Славак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Славен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Спратлі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Судан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Сурынам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Сьера-Леонэ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Сэнт-Люсія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Таджыкістан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Тайвань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Тайланд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Такелау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Танзан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Тасманава мора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Тога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Тонга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Трамлен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Трынідад і Табага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Тувалу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Тун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Туркмен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стан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Турцыя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Тэркс ды Кайкас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Уганда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Узбекістан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Укра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на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Уоліс і Футуна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Уругвай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Усходні Тымор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Фалклендскія астравы (Мальвінскія астравы)</w:t>
      </w:r>
    </w:p>
    <w:p>
      <w:pPr>
        <w:pStyle w:val="1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be-BY"/>
        </w:rPr>
        <w:t>Фарэрскія астравы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Філіпіны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Фінляндыя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Французская Гвіяна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Французская Палінезія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Французскія Паўднёвыя і Антарктычныя тэрыторыі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Францыя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Ф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джы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Харватыя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Ціхі акіян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Цэнтральнаафрыканская Рэспубліка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Чад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Чыл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Чэшская Рэспубліка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Швейцарыя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Швецыя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Шпіцберген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Шры-Ланка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Эквадор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Эль-Сальвадор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Эрытрэя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Эстон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Эф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оп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Ямайка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Ян Маен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Японія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Гістарычныя назвы краін: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Бельгійскае Конга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Брытанская Гаяна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Былая Югаслаўская Рэспубліка Македонія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Б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рма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За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р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Карэя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Нідэрландскія Антылы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Сербія і Чарнагорыя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СССР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ам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Усходні Тымор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Чэхаславакія</w:t>
      </w:r>
    </w:p>
    <w:p>
      <w:pPr>
        <w:pStyle w:val="Normal"/>
        <w:numPr>
          <w:ilvl w:val="0"/>
          <w:numId w:val="3"/>
        </w:numPr>
        <w:spacing w:before="0" w:after="17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>Югаславія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arial">
    <w:altName w:val="helvetic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be-BY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170"/>
      <w:jc w:val="both"/>
    </w:pPr>
    <w:rPr>
      <w:rFonts w:ascii="Times New Roman" w:hAnsi="Times New Roman" w:eastAsia="SimSun" w:cs="Mangal"/>
      <w:color w:val="00000A"/>
      <w:sz w:val="24"/>
      <w:szCs w:val="24"/>
      <w:lang w:val="ru-RU" w:eastAsia="zh-CN" w:bidi="hi-IN"/>
    </w:rPr>
  </w:style>
  <w:style w:type="paragraph" w:styleId="1">
    <w:name w:val="Heading 1"/>
    <w:basedOn w:val="Style13"/>
    <w:qFormat/>
    <w:pPr/>
    <w:rPr/>
  </w:style>
  <w:style w:type="paragraph" w:styleId="2">
    <w:name w:val="Heading 2"/>
    <w:basedOn w:val="Style13"/>
    <w:qFormat/>
    <w:pPr>
      <w:spacing w:before="200" w:after="120"/>
      <w:outlineLvl w:val="1"/>
    </w:pPr>
    <w:rPr>
      <w:rFonts w:ascii="Liberation Serif" w:hAnsi="Liberation Serif" w:eastAsia="SimSun" w:cs="Mangal"/>
      <w:b/>
      <w:bCs/>
      <w:sz w:val="36"/>
      <w:szCs w:val="36"/>
    </w:rPr>
  </w:style>
  <w:style w:type="paragraph" w:styleId="3">
    <w:name w:val="Heading 3"/>
    <w:basedOn w:val="Style13"/>
    <w:qFormat/>
    <w:pPr/>
    <w:rPr/>
  </w:style>
  <w:style w:type="paragraph" w:styleId="4">
    <w:name w:val="Heading 4"/>
    <w:basedOn w:val="Style13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" w:hAnsi="Liberation Serif" w:eastAsia="SimSun" w:cs="Mangal"/>
      <w:b/>
      <w:bCs/>
      <w:sz w:val="24"/>
      <w:szCs w:val="24"/>
    </w:rPr>
  </w:style>
  <w:style w:type="character" w:styleId="Style10">
    <w:name w:val="Выделение жирным"/>
    <w:qFormat/>
    <w:rPr>
      <w:b/>
      <w:bCs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;helvetica;sans-serif" w:hAnsi="arial;helvetica;sans-serif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ascii="Times New Roman" w:hAnsi="Times New Roman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paragraph" w:styleId="Style18">
    <w:name w:val="Образец"/>
    <w:basedOn w:val="Normal"/>
    <w:qFormat/>
    <w:pPr>
      <w:bidi w:val="0"/>
      <w:jc w:val="left"/>
    </w:pPr>
    <w:rPr>
      <w:rFonts w:ascii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start</Template>
  <TotalTime>48</TotalTime>
  <Application>LibreOffice/5.2.3.3$Windows_x86 LibreOffice_project/d54a8868f08a7b39642414cf2c8ef2f228f780cf</Application>
  <Pages>10</Pages>
  <Words>713</Words>
  <Characters>3255</Characters>
  <CharactersWithSpaces>3388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2017-01-13T13:52:51Z</dcterms:created>
  <dc:creator/>
  <dc:description/>
  <dc:language>be-BY</dc:language>
  <cp:lastModifiedBy/>
  <dcterms:modified xsi:type="dcterms:W3CDTF">2017-01-14T15:41:39Z</dcterms:modified>
  <cp:revision>64</cp:revision>
  <dc:subject/>
  <dc:title>start</dc:title>
</cp:coreProperties>
</file>